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93" w:rsidRDefault="00CE7693" w:rsidP="00CE7693">
      <w:pPr>
        <w:rPr>
          <w:rFonts w:asciiTheme="majorHAnsi" w:eastAsiaTheme="majorEastAsia" w:hAnsiTheme="majorHAnsi" w:cstheme="majorBidi"/>
          <w:b/>
          <w:color w:val="B01513" w:themeColor="accent1"/>
          <w:kern w:val="28"/>
          <w:sz w:val="40"/>
          <w:szCs w:val="72"/>
        </w:rPr>
      </w:pPr>
      <w:r w:rsidRPr="00CE7693">
        <w:rPr>
          <w:rFonts w:asciiTheme="majorHAnsi" w:eastAsiaTheme="majorEastAsia" w:hAnsiTheme="majorHAnsi" w:cstheme="majorBidi"/>
          <w:b/>
          <w:color w:val="B01513" w:themeColor="accent1"/>
          <w:kern w:val="28"/>
          <w:sz w:val="40"/>
          <w:szCs w:val="72"/>
        </w:rPr>
        <w:t>Interactive Visualization</w:t>
      </w:r>
    </w:p>
    <w:p w:rsidR="003E2888" w:rsidRDefault="003E2888" w:rsidP="003E2888">
      <w:pPr>
        <w:pStyle w:val="Heading2"/>
        <w:rPr>
          <w:rFonts w:ascii="Calibri" w:hAnsi="Calibri"/>
        </w:rPr>
      </w:pPr>
      <w:r w:rsidRPr="003E2888">
        <w:rPr>
          <w:rFonts w:ascii="Calibri" w:hAnsi="Calibri"/>
        </w:rPr>
        <w:t xml:space="preserve">This is an interactive visualization </w:t>
      </w:r>
      <w:r>
        <w:rPr>
          <w:rFonts w:ascii="Calibri" w:hAnsi="Calibri"/>
        </w:rPr>
        <w:t>for the give 11 years of Australian Open Tennis Tournament.</w:t>
      </w:r>
    </w:p>
    <w:p w:rsidR="003E2888" w:rsidRDefault="003E2888" w:rsidP="003E2888"/>
    <w:p w:rsidR="003E2888" w:rsidRDefault="003E2888" w:rsidP="003E2888">
      <w:pPr>
        <w:pStyle w:val="ListParagraph"/>
        <w:numPr>
          <w:ilvl w:val="0"/>
          <w:numId w:val="8"/>
        </w:numPr>
      </w:pPr>
      <w:r>
        <w:t>This Visualization provides presents the 11 year in a tree format. I have provided an interactive button for each year.</w:t>
      </w:r>
    </w:p>
    <w:p w:rsidR="003E2888" w:rsidRDefault="003E2888" w:rsidP="003E2888">
      <w:r>
        <w:rPr>
          <w:noProof/>
          <w:lang w:eastAsia="en-US"/>
        </w:rPr>
        <w:drawing>
          <wp:inline distT="0" distB="0" distL="0" distR="0">
            <wp:extent cx="5932805" cy="53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88" w:rsidRDefault="003E2888" w:rsidP="003E2888">
      <w:r>
        <w:t>By default, year 2004 is selected. As you hover over a button the color changes to make it interactive. Once clicked the data is displayed for that corresponding year and the button colors are changed.</w:t>
      </w:r>
    </w:p>
    <w:p w:rsidR="003E2888" w:rsidRDefault="003E2888" w:rsidP="003E2888">
      <w:r>
        <w:t>Below is the tree structure for the year 2004. The top row shows 4 quarter finals and hovering over the image of the player shows his average performance in full 11 year tournament.</w:t>
      </w:r>
    </w:p>
    <w:p w:rsidR="003E2888" w:rsidRDefault="003E2888" w:rsidP="003E2888">
      <w:r>
        <w:t>Next row shows the winners from the corresponding quarter finals and hovering over them shows only the information about that match.</w:t>
      </w:r>
    </w:p>
    <w:p w:rsidR="003E2888" w:rsidRDefault="003E2888" w:rsidP="003E2888">
      <w:r>
        <w:t>Similarly the next two rows shows information about semifinal matches and final match.</w:t>
      </w:r>
    </w:p>
    <w:p w:rsidR="003E2888" w:rsidRDefault="003E2888" w:rsidP="003E2888"/>
    <w:p w:rsidR="00DF1E6F" w:rsidRDefault="003E2888" w:rsidP="003E2888">
      <w:r>
        <w:t>Adding to this, there are transitions between button clicks to give a nice visualization</w:t>
      </w:r>
      <w:r w:rsidR="00DF1E6F">
        <w:t xml:space="preserve"> of tree changing.</w:t>
      </w:r>
    </w:p>
    <w:p w:rsidR="00DF1E6F" w:rsidRDefault="00DF1E6F" w:rsidP="00DF1E6F">
      <w:pPr>
        <w:pStyle w:val="NoSpacing"/>
      </w:pPr>
      <w:bookmarkStart w:id="0" w:name="_GoBack"/>
      <w:r w:rsidRPr="00DF1E6F">
        <w:rPr>
          <w:b/>
        </w:rPr>
        <w:t>Note:</w:t>
      </w:r>
      <w:bookmarkEnd w:id="0"/>
      <w:r>
        <w:t xml:space="preserve"> This should be run in Mozilla-Firefox as chrome doesn’t support cross origin to load the JSON file.</w:t>
      </w:r>
    </w:p>
    <w:p w:rsidR="003E2888" w:rsidRDefault="00DF1E6F" w:rsidP="003E2888">
      <w:r>
        <w:t>Otherwise, the cross origin should be turned off for chrome.</w:t>
      </w:r>
      <w:r w:rsidR="003E2888">
        <w:t xml:space="preserve"> </w:t>
      </w:r>
    </w:p>
    <w:p w:rsidR="003E2888" w:rsidRPr="003E2888" w:rsidRDefault="003E2888" w:rsidP="003E2888">
      <w:r>
        <w:rPr>
          <w:noProof/>
          <w:lang w:eastAsia="en-US"/>
        </w:rPr>
        <w:drawing>
          <wp:inline distT="0" distB="0" distL="0" distR="0">
            <wp:extent cx="5932805" cy="2662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93" w:rsidRDefault="00CE7693">
      <w:pPr>
        <w:rPr>
          <w:rFonts w:ascii="Calibri" w:hAnsi="Calibri"/>
          <w:sz w:val="24"/>
        </w:rPr>
      </w:pPr>
    </w:p>
    <w:sectPr w:rsidR="00CE76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237C"/>
    <w:multiLevelType w:val="hybridMultilevel"/>
    <w:tmpl w:val="FFA4E63E"/>
    <w:lvl w:ilvl="0" w:tplc="9844ED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904681E"/>
    <w:multiLevelType w:val="hybridMultilevel"/>
    <w:tmpl w:val="113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42153"/>
    <w:multiLevelType w:val="hybridMultilevel"/>
    <w:tmpl w:val="4850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D296F"/>
    <w:multiLevelType w:val="hybridMultilevel"/>
    <w:tmpl w:val="9242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53BC7"/>
    <w:multiLevelType w:val="hybridMultilevel"/>
    <w:tmpl w:val="C15E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76C2A"/>
    <w:multiLevelType w:val="hybridMultilevel"/>
    <w:tmpl w:val="C9123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52"/>
    <w:rsid w:val="0012715F"/>
    <w:rsid w:val="003E2888"/>
    <w:rsid w:val="00464C58"/>
    <w:rsid w:val="006E06F4"/>
    <w:rsid w:val="008D0FFE"/>
    <w:rsid w:val="009A270F"/>
    <w:rsid w:val="00A142B6"/>
    <w:rsid w:val="00AD5E70"/>
    <w:rsid w:val="00B83665"/>
    <w:rsid w:val="00C2487B"/>
    <w:rsid w:val="00C60E14"/>
    <w:rsid w:val="00CE7693"/>
    <w:rsid w:val="00DF1E6F"/>
    <w:rsid w:val="00DF7224"/>
    <w:rsid w:val="00E1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6EE6-27FF-4009-9F9D-D28121AB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e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Nitesh</dc:creator>
  <cp:keywords/>
  <cp:lastModifiedBy>Nitesh</cp:lastModifiedBy>
  <cp:revision>5</cp:revision>
  <dcterms:created xsi:type="dcterms:W3CDTF">2015-03-04T05:24:00Z</dcterms:created>
  <dcterms:modified xsi:type="dcterms:W3CDTF">2015-03-04T05:38:00Z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